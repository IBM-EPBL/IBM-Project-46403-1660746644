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="3600"/>
        <w:jc w:val="both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SPRINT 2</w:t>
      </w:r>
    </w:p>
    <w:p>
      <w:pPr>
        <w:spacing w:after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PNT2022TMID50196</w:t>
            </w:r>
            <w:bookmarkStart w:id="0" w:name="_GoBack"/>
            <w:bookmarkEnd w:id="0"/>
          </w:p>
        </w:tc>
      </w:tr>
      <w:t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Exploratory Analysis Of Rainfall Data In India For Agriculture</w:t>
            </w:r>
          </w:p>
        </w:tc>
      </w:tr>
    </w:tbl>
    <w:p>
      <w:pPr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 GROUP THE VALUES OF DATASET W.R.T. STATES: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group = df.groupby('SUBDIVISION')['YEAR','JAN','FEB','MAR','APR','MAY','JUN','JUL','AUG','SEP','OCT','NOV','DEC']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data=group.get_group(('TAMIL NADU'))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data=pd.melt(df, id_vars =['YEAR'], value_vars =['JAN','FEB','MAR','JUN','JUL','AUG','SEP','OCT','NOV','DEC'])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data.tail()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data= data[['YEAR','variable','value']].sort_values(by=['YEAR'])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data.head()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data.columns=['Year','Month','Rainfall']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Month_map={'JAN':1,'FEB':2,'MAR' :3,'APR':4,'MAY':5,'JUN':6,'JUL':7,'AUG':8,'SEP':9,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'OCT':10,'NOV':11,'DEC':12}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data['Month']=data['Month'].map(Month_map)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 SPLIT THE INPUT AND OUTPTU FEATURE COLUMN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X=np.asanyarray(data[['Month']]).astype('int')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y=np.asanyarray(data['Rainfall']).astype('int')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print(X.shape)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print(y.shape)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(41160, 1)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  <w:lang w:eastAsia="en-IN"/>
        </w:rPr>
        <w:t>(41160,)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TO SPLIT THE TRAIN AND TEST DATA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splitting the dataset into training and testing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sklearn.model_selection import train_test_split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X_train, X_test, y_train, y_test = train_test_split(X, y, test_size=0.3, random_state=10)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 NORMALIZE THE INPUT DATA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sklearn.preprocessing import StandardScaler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sc_X = StandardScaler()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X_train = sc_X.fit_transform(X_train)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X_test = sc_X.transform(X_test)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USING DIFFERENT MODELS TO TRAIN ON THE DATASET AND FIND THE BEST FITTING MODEL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RANDOM FOREST REGRESSION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sklearn.ensemble import RandomForestRegressor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random_forest_model = RandomForestRegressor(max_depth=10, max_features='sqrt', n_estimators=5000)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random_forest_model.fit(X_train, y_train)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y_test_predict=random_forest_model.predict(X_test)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print("-------Test Data--------")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print('MAE:', metrics.mean_absolute_error(y_test,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print('MSE:', metrics.mean_squared_error(y_test,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print('RMSE:', np.sqrt(metrics.mean_squared_error(y_test, y_test_predict)))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-------Test Data--------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MAE: 82.0659922456978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MSE: 20287.117086747196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RMSE: 142.4328511501023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LASSO REGRESSION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sklearn.linear_model import Lasso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 = Lasso(alpha=0.001)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reg.fit(X_train, y_train)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y_test_predict=reg.predict(X_test)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print("-------Test Data--------")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print('MAE:', metrics.mean_absolute_error(y_test,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print('MSE:', metrics.mean_squared_error(y_test,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print('RMSE:', np.sqrt(metrics.mean_squared_error(y_test, y_test_predict)))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-------Test Data--------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MAE: 128.99256559491246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MSE: 34470.61880070557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RMSE: 185.66264783392907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RIDGE REGRESSION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use automatically configured the ridge regression algorithm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numpy import arange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sklearn.linear_model import RidgeCV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 = RepeatedKFold(n_splits=10, n_repeats=3, random_state=1)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define model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model = RidgeCV(alphas=arange(0, 1, 0.01), cv=cv, scoring='neg_mean_absolute_error')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fit model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model.fit(X_train, y_train)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summarize chosen configuration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print('alpha: %f' % model.alpha_)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model = Ridge(alpha=0.0)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define model evaluation method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 = RepeatedKFold(n_splits=10, n_repeats=5, random_state=1)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evaluate model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scores = cross_val_score(model, X_train, y_train, scoring='neg_mean_absolute_error', cv=cv, n_jobs=-1)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force scores to be positive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scores = absolute(scores)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print('Mean MAE: %.3f (%.3f)' % (mean(scores), std(scores)))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model = Ridge(alpha=0.0000)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fit model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model.fit(X_train, y_train)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y_test_predict=model.predict(X_test)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print("-------Test Data--------")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print('MAE:', metrics.mean_absolute_error(y_test,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print('MSE:', metrics.mean_squared_error(y_test,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print('RMSE:', np.sqrt(metrics.mean_squared_error(y_test, y_test_predict)))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-------Test Data--------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MAE: 128.99244468794677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MSE: 34470.61608555598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RMSE: 185.66264052187768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DECISION TREE REGRESSION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sklearn.tree import DecisionTreeRegressor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regressor = DecisionTreeRegressor(random_state = 10)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regressor.fit(X_train, y_train)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y_test_predict=regressor.predict(X_test)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print("-------Test Data--------")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print('MAE:', metrics.mean_absolute_error(y_test,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print('MSE:', metrics.mean_squared_error(y_test, y_test_predict))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print('RMSE:', np.sqrt(metrics.mean_squared_error(y_test, y_test_predict)))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-------Test Data--------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MAE: 82.06811302080845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MSE: 20287.10126311729</w:t>
      </w: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RMSE: 142.43279560240782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 FORM THE PICKLE FILE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pickle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 = open("model.pkl","wb")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pickle.dump(random_forest_model,file)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file.close()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print(y_predict)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Similarly the different models can be constructed for various sates in the dataset.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CONCLUSION: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 BEST MODEL IS RANDOM FOREST REGRESSION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6</Pages>
  <Words>383</Words>
  <Characters>4154</Characters>
  <Lines>148</Lines>
  <Paragraphs>117</Paragraphs>
  <CharactersWithSpaces>4419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kumar;nanda sukumar</dc:creator>
  <cp:lastModifiedBy>vivo user</cp:lastModifiedBy>
  <cp:revision>2</cp:revision>
  <dcterms:created xsi:type="dcterms:W3CDTF">2022-11-18T08:14:00Z</dcterms:created>
  <dcterms:modified xsi:type="dcterms:W3CDTF">2022-11-19T11:58:41Z</dcterms:modified>
</cp:coreProperties>
</file>